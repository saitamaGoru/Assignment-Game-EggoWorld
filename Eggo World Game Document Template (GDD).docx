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3E1D56" w14:paraId="1DF737F7"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315DBA9D" w14:textId="77777777" w:rsidR="003E1D56" w:rsidRDefault="003E1D56" w:rsidP="003E1D5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bijligames</w:t>
                    </w:r>
                  </w:p>
                  <w:p w14:paraId="06D70C0B" w14:textId="77777777" w:rsidR="005007BC" w:rsidRPr="005007BC" w:rsidRDefault="005007BC" w:rsidP="005007BC"/>
                  <w:p w14:paraId="253D2BC8" w14:textId="77777777" w:rsidR="005007BC" w:rsidRDefault="005007BC" w:rsidP="005007BC">
                    <w:pPr>
                      <w:rPr>
                        <w:rFonts w:asciiTheme="majorHAnsi" w:eastAsiaTheme="majorEastAsia" w:hAnsiTheme="majorHAnsi" w:cstheme="majorBidi"/>
                        <w:caps/>
                      </w:rPr>
                    </w:pPr>
                  </w:p>
                  <w:p w14:paraId="622AC5E8" w14:textId="4B1F51AC" w:rsidR="005007BC" w:rsidRPr="005007BC" w:rsidRDefault="005007BC" w:rsidP="005007BC">
                    <w:pPr>
                      <w:jc w:val="center"/>
                    </w:pPr>
                    <w:r>
                      <w:rPr>
                        <w:noProof/>
                      </w:rPr>
                      <w:drawing>
                        <wp:inline distT="0" distB="0" distL="0" distR="0" wp14:anchorId="0B8D06BC" wp14:editId="7B0A79C3">
                          <wp:extent cx="1106586" cy="1660071"/>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19423" cy="1679328"/>
                                  </a:xfrm>
                                  <a:prstGeom prst="rect">
                                    <a:avLst/>
                                  </a:prstGeom>
                                </pic:spPr>
                              </pic:pic>
                            </a:graphicData>
                          </a:graphic>
                        </wp:inline>
                      </w:drawing>
                    </w:r>
                  </w:p>
                </w:tc>
              </w:sdtContent>
            </w:sdt>
          </w:tr>
          <w:tr w:rsidR="003E1D56" w14:paraId="72483E4F" w14:textId="77777777">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302ABAAD" w14:textId="21EF784F" w:rsidR="003E1D56" w:rsidRDefault="005007BC" w:rsidP="003E1D5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EGGO WORLD</w:t>
                    </w:r>
                  </w:p>
                </w:tc>
              </w:sdtContent>
            </w:sdt>
          </w:tr>
          <w:tr w:rsidR="003E1D56" w14:paraId="749A85B2" w14:textId="77777777">
            <w:trPr>
              <w:trHeight w:val="720"/>
              <w:jc w:val="center"/>
            </w:trPr>
            <w:tc>
              <w:tcPr>
                <w:tcW w:w="5000" w:type="pct"/>
                <w:tcBorders>
                  <w:top w:val="single" w:sz="4" w:space="0" w:color="4F81BD" w:themeColor="accent1"/>
                </w:tcBorders>
                <w:vAlign w:val="center"/>
              </w:tcPr>
              <w:p w14:paraId="588B5722" w14:textId="562AD03D" w:rsidR="003E1D56" w:rsidRPr="003E1D56" w:rsidRDefault="003E1D56" w:rsidP="003E1D56">
                <w:pPr>
                  <w:pStyle w:val="NoSpacing"/>
                  <w:jc w:val="center"/>
                  <w:rPr>
                    <w:rFonts w:asciiTheme="majorHAnsi" w:eastAsiaTheme="majorEastAsia" w:hAnsiTheme="majorHAnsi" w:cstheme="majorBidi"/>
                    <w:b/>
                    <w:sz w:val="60"/>
                    <w:szCs w:val="60"/>
                  </w:rPr>
                </w:pPr>
                <w:r w:rsidRPr="003E1D56">
                  <w:rPr>
                    <w:rFonts w:asciiTheme="majorHAnsi" w:eastAsiaTheme="majorEastAsia" w:hAnsiTheme="majorHAnsi" w:cstheme="majorBidi"/>
                    <w:b/>
                    <w:sz w:val="60"/>
                    <w:szCs w:val="60"/>
                  </w:rPr>
                  <w:t>[</w:t>
                </w: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5007BC">
                      <w:rPr>
                        <w:rFonts w:asciiTheme="majorHAnsi" w:eastAsiaTheme="majorEastAsia" w:hAnsiTheme="majorHAnsi" w:cstheme="majorBidi"/>
                        <w:b/>
                        <w:sz w:val="60"/>
                        <w:szCs w:val="60"/>
                      </w:rPr>
                      <w:t>“Insect Alien Invasion”]</w:t>
                    </w:r>
                  </w:sdtContent>
                </w:sdt>
              </w:p>
            </w:tc>
          </w:tr>
          <w:tr w:rsidR="003E1D56" w14:paraId="4F31AB17" w14:textId="77777777">
            <w:trPr>
              <w:trHeight w:val="360"/>
              <w:jc w:val="center"/>
            </w:trPr>
            <w:tc>
              <w:tcPr>
                <w:tcW w:w="5000" w:type="pct"/>
                <w:vAlign w:val="center"/>
              </w:tcPr>
              <w:p w14:paraId="6707EF67" w14:textId="77777777" w:rsidR="003E1D56" w:rsidRDefault="003E1D56">
                <w:pPr>
                  <w:pStyle w:val="NoSpacing"/>
                  <w:jc w:val="center"/>
                </w:pPr>
              </w:p>
              <w:p w14:paraId="3678386E" w14:textId="77777777" w:rsidR="003E1D56" w:rsidRDefault="003E1D56">
                <w:pPr>
                  <w:pStyle w:val="NoSpacing"/>
                  <w:jc w:val="center"/>
                </w:pPr>
              </w:p>
              <w:p w14:paraId="3D19B106" w14:textId="77777777" w:rsidR="003E1D56" w:rsidRDefault="003E1D56">
                <w:pPr>
                  <w:pStyle w:val="NoSpacing"/>
                  <w:jc w:val="center"/>
                </w:pPr>
              </w:p>
              <w:p w14:paraId="1DA8FD96" w14:textId="77777777" w:rsidR="003E1D56" w:rsidRDefault="003E1D56">
                <w:pPr>
                  <w:pStyle w:val="NoSpacing"/>
                  <w:jc w:val="center"/>
                </w:pPr>
              </w:p>
              <w:p w14:paraId="77152520" w14:textId="77777777" w:rsidR="003E1D56" w:rsidRDefault="003E1D56">
                <w:pPr>
                  <w:pStyle w:val="NoSpacing"/>
                  <w:jc w:val="center"/>
                </w:pPr>
              </w:p>
              <w:p w14:paraId="013E4154" w14:textId="77777777" w:rsidR="003E1D56" w:rsidRDefault="003E1D56">
                <w:pPr>
                  <w:pStyle w:val="NoSpacing"/>
                  <w:jc w:val="center"/>
                </w:pPr>
              </w:p>
              <w:p w14:paraId="4C5CDB01" w14:textId="77777777" w:rsidR="003E1D56" w:rsidRDefault="003E1D56">
                <w:pPr>
                  <w:pStyle w:val="NoSpacing"/>
                  <w:jc w:val="center"/>
                </w:pPr>
              </w:p>
              <w:p w14:paraId="214A84A4" w14:textId="77777777" w:rsidR="003E1D56" w:rsidRDefault="003E1D56">
                <w:pPr>
                  <w:pStyle w:val="NoSpacing"/>
                  <w:jc w:val="center"/>
                </w:pPr>
              </w:p>
              <w:p w14:paraId="42CF4D43" w14:textId="114FE8F6" w:rsidR="003E1D56" w:rsidRPr="003E1D56" w:rsidRDefault="003E1D56">
                <w:pPr>
                  <w:pStyle w:val="NoSpacing"/>
                  <w:jc w:val="center"/>
                  <w:rPr>
                    <w:sz w:val="24"/>
                    <w:szCs w:val="24"/>
                  </w:rPr>
                </w:pPr>
                <w:r w:rsidRPr="003E1D56">
                  <w:rPr>
                    <w:sz w:val="24"/>
                    <w:szCs w:val="24"/>
                  </w:rPr>
                  <w:t xml:space="preserve">Version </w:t>
                </w:r>
                <w:r w:rsidR="005007BC">
                  <w:rPr>
                    <w:sz w:val="24"/>
                    <w:szCs w:val="24"/>
                  </w:rPr>
                  <w:t>1.0.0</w:t>
                </w:r>
              </w:p>
              <w:p w14:paraId="25D3DA55" w14:textId="77777777" w:rsidR="003E1D56" w:rsidRDefault="003E1D56">
                <w:pPr>
                  <w:pStyle w:val="NoSpacing"/>
                  <w:jc w:val="center"/>
                </w:pPr>
              </w:p>
              <w:p w14:paraId="4B6BC44C" w14:textId="35966BFF" w:rsidR="003E1D56" w:rsidRDefault="003E1D56">
                <w:pPr>
                  <w:pStyle w:val="NoSpacing"/>
                  <w:jc w:val="center"/>
                </w:pPr>
                <w:r>
                  <w:t xml:space="preserve">All work Copyright © </w:t>
                </w:r>
                <w:r w:rsidR="005007BC">
                  <w:t>2022</w:t>
                </w:r>
                <w:r>
                  <w:t xml:space="preserve"> by </w:t>
                </w:r>
                <w:proofErr w:type="spellStart"/>
                <w:r w:rsidR="005007BC">
                  <w:t>Bijli</w:t>
                </w:r>
                <w:r>
                  <w:t>Games</w:t>
                </w:r>
                <w:proofErr w:type="spellEnd"/>
                <w:r>
                  <w:t>.</w:t>
                </w:r>
              </w:p>
              <w:p w14:paraId="00567426" w14:textId="77777777" w:rsidR="003E1D56" w:rsidRDefault="003E1D56">
                <w:pPr>
                  <w:pStyle w:val="NoSpacing"/>
                  <w:jc w:val="center"/>
                </w:pPr>
                <w:r>
                  <w:t>All rights reserved.</w:t>
                </w:r>
              </w:p>
              <w:p w14:paraId="0FB295CC" w14:textId="77777777" w:rsidR="003E1D56" w:rsidRDefault="003E1D56">
                <w:pPr>
                  <w:pStyle w:val="NoSpacing"/>
                  <w:jc w:val="center"/>
                </w:pPr>
              </w:p>
              <w:p w14:paraId="51296B3B" w14:textId="77777777" w:rsidR="003E1D56" w:rsidRDefault="003E1D56">
                <w:pPr>
                  <w:pStyle w:val="NoSpacing"/>
                  <w:jc w:val="center"/>
                </w:pPr>
              </w:p>
              <w:p w14:paraId="3D03A084" w14:textId="77777777" w:rsidR="003E1D56" w:rsidRDefault="003E1D56">
                <w:pPr>
                  <w:pStyle w:val="NoSpacing"/>
                  <w:jc w:val="center"/>
                </w:pPr>
              </w:p>
            </w:tc>
          </w:tr>
          <w:tr w:rsidR="003E1D56" w14:paraId="48163F64" w14:textId="77777777">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3F7D619B" w14:textId="699A9F77" w:rsidR="003E1D56" w:rsidRPr="003E1D56" w:rsidRDefault="00021BBC" w:rsidP="00021BBC">
                    <w:pPr>
                      <w:pStyle w:val="NoSpacing"/>
                      <w:jc w:val="center"/>
                      <w:rPr>
                        <w:b/>
                        <w:bCs/>
                        <w:sz w:val="28"/>
                        <w:szCs w:val="28"/>
                        <w:u w:val="single"/>
                      </w:rPr>
                    </w:pPr>
                    <w:r>
                      <w:rPr>
                        <w:b/>
                        <w:bCs/>
                        <w:sz w:val="28"/>
                        <w:szCs w:val="28"/>
                        <w:u w:val="single"/>
                      </w:rPr>
                      <w:t>[</w:t>
                    </w:r>
                    <w:r w:rsidR="005007BC">
                      <w:rPr>
                        <w:b/>
                        <w:bCs/>
                        <w:sz w:val="28"/>
                        <w:szCs w:val="28"/>
                        <w:u w:val="single"/>
                      </w:rPr>
                      <w:t>Pritpal Singh Grewal</w:t>
                    </w:r>
                    <w:r>
                      <w:rPr>
                        <w:b/>
                        <w:bCs/>
                        <w:sz w:val="28"/>
                        <w:szCs w:val="28"/>
                        <w:u w:val="single"/>
                      </w:rPr>
                      <w:t>]</w:t>
                    </w:r>
                  </w:p>
                </w:tc>
              </w:sdtContent>
            </w:sdt>
          </w:tr>
          <w:tr w:rsidR="003E1D56" w14:paraId="1B6D49A0" w14:textId="77777777">
            <w:trPr>
              <w:trHeight w:val="360"/>
              <w:jc w:val="center"/>
            </w:trPr>
            <w:tc>
              <w:tcPr>
                <w:tcW w:w="5000" w:type="pct"/>
                <w:vAlign w:val="center"/>
              </w:tcPr>
              <w:p w14:paraId="188AAF21" w14:textId="77777777" w:rsidR="003E1D56" w:rsidRDefault="003E1D56" w:rsidP="003E1D56">
                <w:pPr>
                  <w:pStyle w:val="NoSpacing"/>
                  <w:jc w:val="center"/>
                  <w:rPr>
                    <w:b/>
                    <w:bCs/>
                  </w:rPr>
                </w:pPr>
              </w:p>
            </w:tc>
          </w:tr>
        </w:tbl>
        <w:p w14:paraId="4AAE4149" w14:textId="77777777" w:rsidR="003E1D56" w:rsidRDefault="003E1D56"/>
        <w:p w14:paraId="1A0B7646" w14:textId="2C42D4E3"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360"/>
          </w:tblGrid>
          <w:tr w:rsidR="003E1D56" w14:paraId="5677F059" w14:textId="77777777">
            <w:tc>
              <w:tcPr>
                <w:tcW w:w="5000" w:type="pct"/>
              </w:tcPr>
              <w:p w14:paraId="44C50C5C" w14:textId="1DEDB433" w:rsidR="003E1D56" w:rsidRPr="003E1D56" w:rsidRDefault="005007BC" w:rsidP="00041C8A">
                <w:pPr>
                  <w:pStyle w:val="NoSpacing"/>
                  <w:jc w:val="center"/>
                  <w:rPr>
                    <w:sz w:val="24"/>
                    <w:szCs w:val="24"/>
                  </w:rPr>
                </w:pPr>
                <w:r>
                  <w:rPr>
                    <w:sz w:val="24"/>
                    <w:szCs w:val="24"/>
                  </w:rPr>
                  <w:t>October 16th</w:t>
                </w:r>
                <w:r w:rsidR="00021BBC">
                  <w:rPr>
                    <w:sz w:val="24"/>
                    <w:szCs w:val="24"/>
                  </w:rPr>
                  <w:t xml:space="preserve"> 20</w:t>
                </w:r>
                <w:r>
                  <w:rPr>
                    <w:sz w:val="24"/>
                    <w:szCs w:val="24"/>
                  </w:rPr>
                  <w:t>22</w:t>
                </w:r>
              </w:p>
            </w:tc>
          </w:tr>
        </w:tbl>
        <w:p w14:paraId="524C78BF" w14:textId="77777777" w:rsidR="003E1D56" w:rsidRDefault="003E1D56"/>
        <w:p w14:paraId="5AC11F3C" w14:textId="77777777" w:rsidR="003E1D56" w:rsidRDefault="003E1D56">
          <w:r>
            <w:lastRenderedPageBreak/>
            <w:br w:type="page"/>
          </w:r>
        </w:p>
      </w:sdtContent>
    </w:sdt>
    <w:p w14:paraId="3DD8378F" w14:textId="77777777" w:rsidR="009A4D42" w:rsidRDefault="009A4D42" w:rsidP="009A4D42">
      <w:pPr>
        <w:jc w:val="center"/>
        <w:rPr>
          <w:b/>
          <w:sz w:val="24"/>
          <w:szCs w:val="24"/>
          <w:u w:val="single"/>
        </w:rPr>
      </w:pPr>
      <w:r w:rsidRPr="009A4D42">
        <w:rPr>
          <w:b/>
          <w:sz w:val="24"/>
          <w:szCs w:val="24"/>
          <w:u w:val="single"/>
        </w:rPr>
        <w:lastRenderedPageBreak/>
        <w:t>Table of Contents</w:t>
      </w:r>
    </w:p>
    <w:p w14:paraId="2AD83EF8" w14:textId="77777777" w:rsidR="009A4D42" w:rsidRPr="009A4D42" w:rsidRDefault="009A4D42" w:rsidP="009A4D42">
      <w:pPr>
        <w:jc w:val="right"/>
        <w:rPr>
          <w:sz w:val="24"/>
          <w:szCs w:val="24"/>
        </w:rPr>
      </w:pPr>
      <w:r>
        <w:rPr>
          <w:sz w:val="24"/>
          <w:szCs w:val="24"/>
        </w:rPr>
        <w:t>[Your Table of Contents should go here.  Make sure that your document’s sections are hyperlinked to their corresponding pages.]</w:t>
      </w:r>
    </w:p>
    <w:p w14:paraId="44F477A6" w14:textId="77777777" w:rsidR="009A4D42" w:rsidRDefault="009A4D42">
      <w:pPr>
        <w:rPr>
          <w:b/>
          <w:sz w:val="24"/>
          <w:szCs w:val="24"/>
          <w:u w:val="single"/>
        </w:rPr>
      </w:pPr>
      <w:r>
        <w:rPr>
          <w:b/>
          <w:sz w:val="24"/>
          <w:szCs w:val="24"/>
          <w:u w:val="single"/>
        </w:rPr>
        <w:br w:type="page"/>
      </w:r>
    </w:p>
    <w:p w14:paraId="719F070D" w14:textId="77777777" w:rsidR="00F56775" w:rsidRDefault="009A4D42" w:rsidP="009A4D42">
      <w:pPr>
        <w:jc w:val="center"/>
        <w:rPr>
          <w:b/>
          <w:sz w:val="24"/>
          <w:szCs w:val="24"/>
          <w:u w:val="single"/>
        </w:rPr>
      </w:pPr>
      <w:r>
        <w:rPr>
          <w:b/>
          <w:sz w:val="24"/>
          <w:szCs w:val="24"/>
          <w:u w:val="single"/>
        </w:rPr>
        <w:lastRenderedPageBreak/>
        <w:t>Version History</w:t>
      </w:r>
    </w:p>
    <w:p w14:paraId="7CDE5F33" w14:textId="03AC8263" w:rsidR="009A4D42" w:rsidRDefault="005007BC" w:rsidP="009A4D42">
      <w:pPr>
        <w:jc w:val="right"/>
        <w:rPr>
          <w:sz w:val="24"/>
          <w:szCs w:val="24"/>
        </w:rPr>
      </w:pPr>
      <w:r>
        <w:rPr>
          <w:sz w:val="24"/>
          <w:szCs w:val="24"/>
        </w:rPr>
        <w:t>Version1.0.0</w:t>
      </w:r>
    </w:p>
    <w:p w14:paraId="0C12C791" w14:textId="203E5D05" w:rsidR="005007BC" w:rsidRDefault="005007BC" w:rsidP="009A4D42">
      <w:pPr>
        <w:jc w:val="right"/>
        <w:rPr>
          <w:sz w:val="24"/>
          <w:szCs w:val="24"/>
        </w:rPr>
      </w:pPr>
      <w:r>
        <w:rPr>
          <w:sz w:val="24"/>
          <w:szCs w:val="24"/>
        </w:rPr>
        <w:t>Created basic design level, character animations, camera Movement.</w:t>
      </w:r>
    </w:p>
    <w:p w14:paraId="79F733DD" w14:textId="77777777" w:rsidR="009A4D42" w:rsidRDefault="009A4D42">
      <w:pPr>
        <w:rPr>
          <w:sz w:val="24"/>
          <w:szCs w:val="24"/>
        </w:rPr>
      </w:pPr>
      <w:r>
        <w:rPr>
          <w:sz w:val="24"/>
          <w:szCs w:val="24"/>
        </w:rPr>
        <w:br w:type="page"/>
      </w:r>
    </w:p>
    <w:p w14:paraId="254EAFEF" w14:textId="77777777" w:rsidR="00686D09" w:rsidRDefault="00686D09" w:rsidP="00686D09">
      <w:pPr>
        <w:jc w:val="right"/>
        <w:rPr>
          <w:sz w:val="24"/>
          <w:szCs w:val="24"/>
        </w:rPr>
      </w:pPr>
    </w:p>
    <w:p w14:paraId="56C024DC" w14:textId="77777777" w:rsidR="008C6B2D" w:rsidRDefault="008C6B2D" w:rsidP="00686D09">
      <w:pPr>
        <w:jc w:val="right"/>
        <w:rPr>
          <w:sz w:val="24"/>
          <w:szCs w:val="24"/>
        </w:rPr>
      </w:pPr>
    </w:p>
    <w:p w14:paraId="2452FF3D" w14:textId="77777777" w:rsidR="00BF4089" w:rsidRDefault="009F6693" w:rsidP="00BF4089">
      <w:pPr>
        <w:pStyle w:val="ListParagraph"/>
        <w:numPr>
          <w:ilvl w:val="0"/>
          <w:numId w:val="1"/>
        </w:numPr>
        <w:rPr>
          <w:b/>
          <w:sz w:val="24"/>
          <w:szCs w:val="24"/>
        </w:rPr>
      </w:pPr>
      <w:r w:rsidRPr="008C6B2D">
        <w:rPr>
          <w:b/>
          <w:sz w:val="24"/>
          <w:szCs w:val="24"/>
        </w:rPr>
        <w:t>Game Overview</w:t>
      </w:r>
      <w:r w:rsidR="00BF4089">
        <w:rPr>
          <w:b/>
          <w:sz w:val="24"/>
          <w:szCs w:val="24"/>
        </w:rPr>
        <w:t xml:space="preserve"> </w:t>
      </w:r>
    </w:p>
    <w:p w14:paraId="1F168F8B" w14:textId="50FFE02B" w:rsidR="009A4D42" w:rsidRDefault="00BF4089" w:rsidP="00BF4089">
      <w:pPr>
        <w:pStyle w:val="ListParagraph"/>
        <w:rPr>
          <w:i/>
          <w:sz w:val="24"/>
          <w:szCs w:val="24"/>
        </w:rPr>
      </w:pPr>
      <w:r w:rsidRPr="00BF4089">
        <w:rPr>
          <w:i/>
          <w:sz w:val="24"/>
          <w:szCs w:val="24"/>
        </w:rPr>
        <w:t>(</w:t>
      </w:r>
      <w:proofErr w:type="gramStart"/>
      <w:r w:rsidRPr="00BF4089">
        <w:rPr>
          <w:i/>
          <w:sz w:val="24"/>
          <w:szCs w:val="24"/>
        </w:rPr>
        <w:t>ensure</w:t>
      </w:r>
      <w:proofErr w:type="gramEnd"/>
      <w:r w:rsidRPr="00BF4089">
        <w:rPr>
          <w:i/>
          <w:sz w:val="24"/>
          <w:szCs w:val="24"/>
        </w:rPr>
        <w:t xml:space="preserve"> you mention the goal of the game and how to win if applicable)</w:t>
      </w:r>
    </w:p>
    <w:p w14:paraId="0347A638" w14:textId="08E5EBBD" w:rsidR="005007BC" w:rsidRPr="005007BC" w:rsidRDefault="005007BC" w:rsidP="00BF4089">
      <w:pPr>
        <w:pStyle w:val="ListParagraph"/>
        <w:rPr>
          <w:bCs/>
          <w:iCs/>
          <w:sz w:val="24"/>
          <w:szCs w:val="24"/>
        </w:rPr>
      </w:pPr>
      <w:r>
        <w:rPr>
          <w:bCs/>
          <w:iCs/>
          <w:sz w:val="24"/>
          <w:szCs w:val="24"/>
        </w:rPr>
        <w:t xml:space="preserve">Eggo world is about alien invasion in </w:t>
      </w:r>
      <w:proofErr w:type="spellStart"/>
      <w:r>
        <w:rPr>
          <w:bCs/>
          <w:iCs/>
          <w:sz w:val="24"/>
          <w:szCs w:val="24"/>
        </w:rPr>
        <w:t>eggo</w:t>
      </w:r>
      <w:proofErr w:type="spellEnd"/>
      <w:r>
        <w:rPr>
          <w:bCs/>
          <w:iCs/>
          <w:sz w:val="24"/>
          <w:szCs w:val="24"/>
        </w:rPr>
        <w:t xml:space="preserve"> universe. You are a an Eggo soldier, who is on the mission to save the planet and its citizens from the alien insects. These alien insects like </w:t>
      </w:r>
      <w:proofErr w:type="spellStart"/>
      <w:r>
        <w:rPr>
          <w:bCs/>
          <w:iCs/>
          <w:sz w:val="24"/>
          <w:szCs w:val="24"/>
        </w:rPr>
        <w:t>eggo</w:t>
      </w:r>
      <w:proofErr w:type="spellEnd"/>
      <w:r>
        <w:rPr>
          <w:bCs/>
          <w:iCs/>
          <w:sz w:val="24"/>
          <w:szCs w:val="24"/>
        </w:rPr>
        <w:t xml:space="preserve"> meat and blood. The leader of these insect is a former citizen of Eggo planet. Who </w:t>
      </w:r>
      <w:r w:rsidR="00B70EC0">
        <w:rPr>
          <w:bCs/>
          <w:iCs/>
          <w:sz w:val="24"/>
          <w:szCs w:val="24"/>
        </w:rPr>
        <w:t xml:space="preserve">became greedy and searching for a powerful gem that will make him King of </w:t>
      </w:r>
      <w:proofErr w:type="spellStart"/>
      <w:r w:rsidR="00B70EC0">
        <w:rPr>
          <w:bCs/>
          <w:iCs/>
          <w:sz w:val="24"/>
          <w:szCs w:val="24"/>
        </w:rPr>
        <w:t>eggo</w:t>
      </w:r>
      <w:proofErr w:type="spellEnd"/>
      <w:r w:rsidR="00B70EC0">
        <w:rPr>
          <w:bCs/>
          <w:iCs/>
          <w:sz w:val="24"/>
          <w:szCs w:val="24"/>
        </w:rPr>
        <w:t xml:space="preserve"> world and universe. Our soldier must stop him. </w:t>
      </w:r>
    </w:p>
    <w:p w14:paraId="3F8D8CCE" w14:textId="77777777" w:rsidR="00686D09" w:rsidRPr="008C6B2D" w:rsidRDefault="00686D09" w:rsidP="00686D09">
      <w:pPr>
        <w:rPr>
          <w:b/>
          <w:sz w:val="24"/>
          <w:szCs w:val="24"/>
        </w:rPr>
      </w:pPr>
    </w:p>
    <w:p w14:paraId="345F955A" w14:textId="77777777" w:rsidR="009F6693" w:rsidRPr="008C6B2D" w:rsidRDefault="009F6693" w:rsidP="00686D09">
      <w:pPr>
        <w:pStyle w:val="ListParagraph"/>
        <w:numPr>
          <w:ilvl w:val="0"/>
          <w:numId w:val="1"/>
        </w:numPr>
        <w:rPr>
          <w:b/>
          <w:sz w:val="24"/>
          <w:szCs w:val="24"/>
        </w:rPr>
      </w:pPr>
      <w:r w:rsidRPr="008C6B2D">
        <w:rPr>
          <w:b/>
          <w:sz w:val="24"/>
          <w:szCs w:val="24"/>
        </w:rPr>
        <w:t>Game Play Mechanics</w:t>
      </w:r>
    </w:p>
    <w:p w14:paraId="51F1615B" w14:textId="77916D26" w:rsidR="00686D09" w:rsidRDefault="00BF4089" w:rsidP="00686D09">
      <w:pPr>
        <w:pStyle w:val="ListParagraph"/>
        <w:rPr>
          <w:i/>
          <w:sz w:val="24"/>
          <w:szCs w:val="24"/>
        </w:rPr>
      </w:pPr>
      <w:r w:rsidRPr="00BF4089">
        <w:rPr>
          <w:i/>
          <w:sz w:val="24"/>
          <w:szCs w:val="24"/>
        </w:rPr>
        <w:t>(</w:t>
      </w:r>
      <w:proofErr w:type="gramStart"/>
      <w:r w:rsidRPr="00BF4089">
        <w:rPr>
          <w:i/>
          <w:sz w:val="24"/>
          <w:szCs w:val="24"/>
        </w:rPr>
        <w:t>how</w:t>
      </w:r>
      <w:proofErr w:type="gramEnd"/>
      <w:r w:rsidRPr="00BF4089">
        <w:rPr>
          <w:i/>
          <w:sz w:val="24"/>
          <w:szCs w:val="24"/>
        </w:rPr>
        <w:t xml:space="preserve"> does your game work?)</w:t>
      </w:r>
    </w:p>
    <w:p w14:paraId="2115538D" w14:textId="1AFF7F72" w:rsidR="00B70EC0" w:rsidRPr="00B70EC0" w:rsidRDefault="00B70EC0" w:rsidP="00686D09">
      <w:pPr>
        <w:pStyle w:val="ListParagraph"/>
        <w:rPr>
          <w:iCs/>
          <w:sz w:val="24"/>
          <w:szCs w:val="24"/>
        </w:rPr>
      </w:pPr>
      <w:r>
        <w:rPr>
          <w:iCs/>
          <w:sz w:val="24"/>
          <w:szCs w:val="24"/>
        </w:rPr>
        <w:t xml:space="preserve">Game starts from Eggo’s hometown, game introduces player some basic mechanics like jumping and walking. Game introduces death spikes and some moving platforms. Game has some stationary enemies attached to the ceilings upside down. </w:t>
      </w:r>
    </w:p>
    <w:p w14:paraId="3430BAB9" w14:textId="77777777" w:rsidR="00686D09" w:rsidRPr="008C6B2D" w:rsidRDefault="00686D09" w:rsidP="00686D09">
      <w:pPr>
        <w:rPr>
          <w:b/>
          <w:sz w:val="24"/>
          <w:szCs w:val="24"/>
        </w:rPr>
      </w:pPr>
    </w:p>
    <w:p w14:paraId="4C781CCE" w14:textId="77777777" w:rsidR="00BF4089" w:rsidRPr="00BF4089" w:rsidRDefault="009F6693" w:rsidP="00686D09">
      <w:pPr>
        <w:pStyle w:val="ListParagraph"/>
        <w:numPr>
          <w:ilvl w:val="0"/>
          <w:numId w:val="1"/>
        </w:numPr>
        <w:rPr>
          <w:i/>
          <w:sz w:val="24"/>
          <w:szCs w:val="24"/>
        </w:rPr>
      </w:pPr>
      <w:r w:rsidRPr="008C6B2D">
        <w:rPr>
          <w:b/>
          <w:sz w:val="24"/>
          <w:szCs w:val="24"/>
        </w:rPr>
        <w:t>Camera</w:t>
      </w:r>
      <w:r w:rsidR="003E1D34">
        <w:rPr>
          <w:b/>
          <w:sz w:val="24"/>
          <w:szCs w:val="24"/>
        </w:rPr>
        <w:t xml:space="preserve"> </w:t>
      </w:r>
    </w:p>
    <w:p w14:paraId="36F5DD42" w14:textId="77777777" w:rsidR="009F6693" w:rsidRPr="00BF4089" w:rsidRDefault="003E1D34" w:rsidP="00BF4089">
      <w:pPr>
        <w:pStyle w:val="ListParagraph"/>
        <w:rPr>
          <w:i/>
          <w:sz w:val="24"/>
          <w:szCs w:val="24"/>
        </w:rPr>
      </w:pPr>
      <w:r w:rsidRPr="00BF4089">
        <w:rPr>
          <w:i/>
          <w:sz w:val="24"/>
          <w:szCs w:val="24"/>
        </w:rPr>
        <w:t>(Point of View)</w:t>
      </w:r>
    </w:p>
    <w:p w14:paraId="1135FF53" w14:textId="322B2FF7" w:rsidR="00686D09" w:rsidRPr="00B70EC0" w:rsidRDefault="00B70EC0" w:rsidP="00686D09">
      <w:pPr>
        <w:rPr>
          <w:bCs/>
          <w:sz w:val="24"/>
          <w:szCs w:val="24"/>
        </w:rPr>
      </w:pPr>
      <w:r>
        <w:rPr>
          <w:b/>
          <w:sz w:val="24"/>
          <w:szCs w:val="24"/>
        </w:rPr>
        <w:tab/>
      </w:r>
      <w:r>
        <w:rPr>
          <w:bCs/>
          <w:sz w:val="24"/>
          <w:szCs w:val="24"/>
        </w:rPr>
        <w:t xml:space="preserve">It’s a platformer game, camera follows the player in horizontal movement only. </w:t>
      </w:r>
    </w:p>
    <w:p w14:paraId="5F90DE87" w14:textId="77777777" w:rsidR="00BF4089" w:rsidRDefault="009F6693" w:rsidP="00BF4089">
      <w:pPr>
        <w:pStyle w:val="ListParagraph"/>
        <w:numPr>
          <w:ilvl w:val="0"/>
          <w:numId w:val="1"/>
        </w:numPr>
        <w:rPr>
          <w:b/>
          <w:sz w:val="24"/>
          <w:szCs w:val="24"/>
        </w:rPr>
      </w:pPr>
      <w:r w:rsidRPr="008C6B2D">
        <w:rPr>
          <w:b/>
          <w:sz w:val="24"/>
          <w:szCs w:val="24"/>
        </w:rPr>
        <w:t>Controls</w:t>
      </w:r>
    </w:p>
    <w:p w14:paraId="53B5D6E7" w14:textId="77777777" w:rsidR="00BF4089" w:rsidRPr="00BF4089" w:rsidRDefault="00BF4089" w:rsidP="00BF4089">
      <w:pPr>
        <w:pStyle w:val="ListParagraph"/>
        <w:rPr>
          <w:i/>
          <w:sz w:val="24"/>
          <w:szCs w:val="24"/>
        </w:rPr>
      </w:pPr>
      <w:r w:rsidRPr="00BF4089">
        <w:rPr>
          <w:i/>
          <w:sz w:val="24"/>
          <w:szCs w:val="24"/>
        </w:rPr>
        <w:t>(Which keys does your game use? Does it use the mouse or a joystick?)</w:t>
      </w:r>
    </w:p>
    <w:p w14:paraId="02025169" w14:textId="1F0E63EB" w:rsidR="00686D09" w:rsidRPr="00B70EC0" w:rsidRDefault="00B70EC0" w:rsidP="00686D09">
      <w:pPr>
        <w:rPr>
          <w:bCs/>
          <w:sz w:val="24"/>
          <w:szCs w:val="24"/>
        </w:rPr>
      </w:pPr>
      <w:r>
        <w:rPr>
          <w:b/>
          <w:sz w:val="24"/>
          <w:szCs w:val="24"/>
        </w:rPr>
        <w:tab/>
      </w:r>
      <w:r>
        <w:rPr>
          <w:bCs/>
          <w:sz w:val="24"/>
          <w:szCs w:val="24"/>
        </w:rPr>
        <w:t>Game uses keyboard key like arrow keys for movement and spacebar key for jumping.</w:t>
      </w:r>
    </w:p>
    <w:p w14:paraId="2DF9D56E" w14:textId="77777777" w:rsidR="009F6693" w:rsidRDefault="009F6693" w:rsidP="00686D09">
      <w:pPr>
        <w:pStyle w:val="ListParagraph"/>
        <w:numPr>
          <w:ilvl w:val="0"/>
          <w:numId w:val="1"/>
        </w:numPr>
        <w:rPr>
          <w:b/>
          <w:sz w:val="24"/>
          <w:szCs w:val="24"/>
        </w:rPr>
      </w:pPr>
      <w:r w:rsidRPr="008C6B2D">
        <w:rPr>
          <w:b/>
          <w:sz w:val="24"/>
          <w:szCs w:val="24"/>
        </w:rPr>
        <w:t>Saving and Loading</w:t>
      </w:r>
    </w:p>
    <w:p w14:paraId="647D9DD9" w14:textId="77777777" w:rsidR="00BF4089" w:rsidRPr="00BF4089" w:rsidRDefault="00BF4089" w:rsidP="00BF4089">
      <w:pPr>
        <w:pStyle w:val="ListParagraph"/>
        <w:rPr>
          <w:i/>
          <w:sz w:val="24"/>
          <w:szCs w:val="24"/>
        </w:rPr>
      </w:pPr>
      <w:r w:rsidRPr="00BF4089">
        <w:rPr>
          <w:i/>
          <w:sz w:val="24"/>
          <w:szCs w:val="24"/>
        </w:rPr>
        <w:t>(Does your game include saving and loading? When? How?)</w:t>
      </w:r>
    </w:p>
    <w:p w14:paraId="421D8A37" w14:textId="45D77AA9" w:rsidR="00686D09" w:rsidRPr="00B70EC0" w:rsidRDefault="00B70EC0" w:rsidP="00B70EC0">
      <w:pPr>
        <w:ind w:left="720"/>
        <w:rPr>
          <w:bCs/>
          <w:sz w:val="24"/>
          <w:szCs w:val="24"/>
        </w:rPr>
      </w:pPr>
      <w:r>
        <w:rPr>
          <w:bCs/>
          <w:sz w:val="24"/>
          <w:szCs w:val="24"/>
        </w:rPr>
        <w:t>Games get saved at checkpoint which are displayed as flags. Game loads at these checkpoints only, however if the player dies from enemies or death spikes, game will reload the entire scene.</w:t>
      </w:r>
    </w:p>
    <w:p w14:paraId="024C278B" w14:textId="77777777" w:rsidR="009F6693" w:rsidRDefault="009F6693" w:rsidP="00686D09">
      <w:pPr>
        <w:pStyle w:val="ListParagraph"/>
        <w:numPr>
          <w:ilvl w:val="0"/>
          <w:numId w:val="1"/>
        </w:numPr>
        <w:rPr>
          <w:b/>
          <w:sz w:val="24"/>
          <w:szCs w:val="24"/>
        </w:rPr>
      </w:pPr>
      <w:r w:rsidRPr="008C6B2D">
        <w:rPr>
          <w:b/>
          <w:sz w:val="24"/>
          <w:szCs w:val="24"/>
        </w:rPr>
        <w:t>Interface</w:t>
      </w:r>
      <w:r w:rsidR="00D668E0">
        <w:rPr>
          <w:b/>
          <w:sz w:val="24"/>
          <w:szCs w:val="24"/>
        </w:rPr>
        <w:t xml:space="preserve"> Sketch</w:t>
      </w:r>
    </w:p>
    <w:p w14:paraId="3E959E84" w14:textId="77777777" w:rsidR="00BF4089" w:rsidRPr="00BF4089" w:rsidRDefault="00BF4089" w:rsidP="00BF4089">
      <w:pPr>
        <w:pStyle w:val="ListParagraph"/>
        <w:rPr>
          <w:i/>
          <w:sz w:val="24"/>
          <w:szCs w:val="24"/>
        </w:rPr>
      </w:pPr>
      <w:r w:rsidRPr="00BF4089">
        <w:rPr>
          <w:i/>
          <w:sz w:val="24"/>
          <w:szCs w:val="24"/>
        </w:rPr>
        <w:t>(What does the game interface look like? Provide a screen shot or sketch)</w:t>
      </w:r>
    </w:p>
    <w:p w14:paraId="0CEF0F71" w14:textId="77777777" w:rsidR="00686D09" w:rsidRPr="008C6B2D" w:rsidRDefault="00686D09" w:rsidP="00686D09">
      <w:pPr>
        <w:rPr>
          <w:b/>
          <w:sz w:val="24"/>
          <w:szCs w:val="24"/>
        </w:rPr>
      </w:pPr>
    </w:p>
    <w:p w14:paraId="4A30123B" w14:textId="77777777" w:rsidR="009F6693" w:rsidRDefault="009F6693" w:rsidP="00686D09">
      <w:pPr>
        <w:pStyle w:val="ListParagraph"/>
        <w:numPr>
          <w:ilvl w:val="0"/>
          <w:numId w:val="1"/>
        </w:numPr>
        <w:rPr>
          <w:b/>
          <w:sz w:val="24"/>
          <w:szCs w:val="24"/>
        </w:rPr>
      </w:pPr>
      <w:r w:rsidRPr="008C6B2D">
        <w:rPr>
          <w:b/>
          <w:sz w:val="24"/>
          <w:szCs w:val="24"/>
        </w:rPr>
        <w:lastRenderedPageBreak/>
        <w:t>Menu and Screen Descriptions</w:t>
      </w:r>
    </w:p>
    <w:p w14:paraId="31383368" w14:textId="77777777" w:rsidR="00BF4089" w:rsidRPr="00BF4089" w:rsidRDefault="00BF4089" w:rsidP="00BF4089">
      <w:pPr>
        <w:pStyle w:val="ListParagraph"/>
        <w:rPr>
          <w:i/>
          <w:sz w:val="24"/>
          <w:szCs w:val="24"/>
        </w:rPr>
      </w:pPr>
      <w:r w:rsidRPr="00BF4089">
        <w:rPr>
          <w:i/>
          <w:sz w:val="24"/>
          <w:szCs w:val="24"/>
        </w:rPr>
        <w:t>(Include additional screen shots and accompanying descriptions for any menus and additional screen)</w:t>
      </w:r>
    </w:p>
    <w:p w14:paraId="5418EBAE" w14:textId="77777777" w:rsidR="00686D09" w:rsidRDefault="00686D09" w:rsidP="00686D09">
      <w:pPr>
        <w:rPr>
          <w:b/>
          <w:sz w:val="24"/>
          <w:szCs w:val="24"/>
        </w:rPr>
      </w:pPr>
    </w:p>
    <w:p w14:paraId="5B165650" w14:textId="77777777" w:rsidR="00BF4089" w:rsidRPr="008C6B2D" w:rsidRDefault="00BF4089" w:rsidP="00686D09">
      <w:pPr>
        <w:rPr>
          <w:b/>
          <w:sz w:val="24"/>
          <w:szCs w:val="24"/>
        </w:rPr>
      </w:pPr>
    </w:p>
    <w:p w14:paraId="02FA2EAE" w14:textId="77777777" w:rsidR="00BF4089" w:rsidRPr="00BF4089" w:rsidRDefault="009F6693" w:rsidP="00BF4089">
      <w:pPr>
        <w:pStyle w:val="ListParagraph"/>
        <w:numPr>
          <w:ilvl w:val="0"/>
          <w:numId w:val="1"/>
        </w:numPr>
        <w:rPr>
          <w:b/>
          <w:sz w:val="24"/>
          <w:szCs w:val="24"/>
        </w:rPr>
      </w:pPr>
      <w:r w:rsidRPr="008C6B2D">
        <w:rPr>
          <w:b/>
          <w:sz w:val="24"/>
          <w:szCs w:val="24"/>
        </w:rPr>
        <w:t>Game World</w:t>
      </w:r>
      <w:r w:rsidR="003E1D34">
        <w:rPr>
          <w:b/>
          <w:sz w:val="24"/>
          <w:szCs w:val="24"/>
        </w:rPr>
        <w:t xml:space="preserve"> </w:t>
      </w:r>
    </w:p>
    <w:p w14:paraId="52DD871A" w14:textId="77777777" w:rsidR="009F6693" w:rsidRPr="00BF4089" w:rsidRDefault="003E1D34" w:rsidP="00BF4089">
      <w:pPr>
        <w:pStyle w:val="ListParagraph"/>
        <w:rPr>
          <w:i/>
          <w:sz w:val="24"/>
          <w:szCs w:val="24"/>
        </w:rPr>
      </w:pPr>
      <w:r w:rsidRPr="00BF4089">
        <w:rPr>
          <w:i/>
          <w:sz w:val="24"/>
          <w:szCs w:val="24"/>
        </w:rPr>
        <w:t>(</w:t>
      </w:r>
      <w:r w:rsidR="00BF4089">
        <w:rPr>
          <w:i/>
          <w:sz w:val="24"/>
          <w:szCs w:val="24"/>
        </w:rPr>
        <w:t xml:space="preserve">Describe </w:t>
      </w:r>
      <w:r w:rsidR="00BF4089" w:rsidRPr="00BF4089">
        <w:rPr>
          <w:i/>
          <w:sz w:val="24"/>
          <w:szCs w:val="24"/>
        </w:rPr>
        <w:t xml:space="preserve">Your Game </w:t>
      </w:r>
      <w:r w:rsidRPr="00BF4089">
        <w:rPr>
          <w:i/>
          <w:sz w:val="24"/>
          <w:szCs w:val="24"/>
        </w:rPr>
        <w:t>Environment)</w:t>
      </w:r>
    </w:p>
    <w:p w14:paraId="1794CBA3" w14:textId="77777777" w:rsidR="00686D09" w:rsidRPr="008C6B2D" w:rsidRDefault="00686D09" w:rsidP="00686D09">
      <w:pPr>
        <w:pStyle w:val="ListParagraph"/>
        <w:rPr>
          <w:b/>
          <w:sz w:val="24"/>
          <w:szCs w:val="24"/>
        </w:rPr>
      </w:pPr>
    </w:p>
    <w:p w14:paraId="4254F8DE" w14:textId="77777777" w:rsidR="00686D09" w:rsidRPr="008C6B2D" w:rsidRDefault="00686D09" w:rsidP="00686D09">
      <w:pPr>
        <w:rPr>
          <w:b/>
          <w:sz w:val="24"/>
          <w:szCs w:val="24"/>
        </w:rPr>
      </w:pPr>
    </w:p>
    <w:p w14:paraId="50DC2F85" w14:textId="77777777" w:rsidR="009F6693" w:rsidRDefault="009F6693" w:rsidP="00686D09">
      <w:pPr>
        <w:pStyle w:val="ListParagraph"/>
        <w:numPr>
          <w:ilvl w:val="0"/>
          <w:numId w:val="1"/>
        </w:numPr>
        <w:rPr>
          <w:b/>
          <w:sz w:val="24"/>
          <w:szCs w:val="24"/>
        </w:rPr>
      </w:pPr>
      <w:r w:rsidRPr="008C6B2D">
        <w:rPr>
          <w:b/>
          <w:sz w:val="24"/>
          <w:szCs w:val="24"/>
        </w:rPr>
        <w:t xml:space="preserve">Levels </w:t>
      </w:r>
    </w:p>
    <w:p w14:paraId="2A17D71C" w14:textId="77777777" w:rsidR="00BF4089" w:rsidRPr="00BF4089" w:rsidRDefault="00BF4089" w:rsidP="00BF4089">
      <w:pPr>
        <w:pStyle w:val="ListParagraph"/>
        <w:rPr>
          <w:i/>
          <w:sz w:val="24"/>
          <w:szCs w:val="24"/>
        </w:rPr>
      </w:pPr>
      <w:r w:rsidRPr="00BF4089">
        <w:rPr>
          <w:i/>
          <w:sz w:val="24"/>
          <w:szCs w:val="24"/>
        </w:rPr>
        <w:t>(Describe Each of your game levels)</w:t>
      </w:r>
    </w:p>
    <w:p w14:paraId="6FA4262F" w14:textId="77777777" w:rsidR="00686D09" w:rsidRPr="008C6B2D" w:rsidRDefault="00686D09" w:rsidP="00686D09">
      <w:pPr>
        <w:rPr>
          <w:b/>
          <w:sz w:val="24"/>
          <w:szCs w:val="24"/>
        </w:rPr>
      </w:pPr>
    </w:p>
    <w:p w14:paraId="0759D130" w14:textId="77777777" w:rsidR="009F6693" w:rsidRPr="008C6B2D" w:rsidRDefault="009F6693" w:rsidP="00686D09">
      <w:pPr>
        <w:pStyle w:val="ListParagraph"/>
        <w:numPr>
          <w:ilvl w:val="0"/>
          <w:numId w:val="1"/>
        </w:numPr>
        <w:rPr>
          <w:b/>
          <w:sz w:val="24"/>
          <w:szCs w:val="24"/>
        </w:rPr>
      </w:pPr>
      <w:r w:rsidRPr="008C6B2D">
        <w:rPr>
          <w:b/>
          <w:sz w:val="24"/>
          <w:szCs w:val="24"/>
        </w:rPr>
        <w:t>Game Progression</w:t>
      </w:r>
    </w:p>
    <w:p w14:paraId="1BBAD882" w14:textId="77777777" w:rsidR="00686D09" w:rsidRPr="008C6B2D" w:rsidRDefault="00686D09" w:rsidP="00686D09">
      <w:pPr>
        <w:rPr>
          <w:b/>
          <w:sz w:val="24"/>
          <w:szCs w:val="24"/>
        </w:rPr>
      </w:pPr>
    </w:p>
    <w:p w14:paraId="6A10C44C" w14:textId="77777777" w:rsidR="005C2F0F" w:rsidRDefault="009F6693" w:rsidP="005C2F0F">
      <w:pPr>
        <w:pStyle w:val="ListParagraph"/>
        <w:numPr>
          <w:ilvl w:val="0"/>
          <w:numId w:val="1"/>
        </w:numPr>
        <w:rPr>
          <w:b/>
          <w:sz w:val="24"/>
          <w:szCs w:val="24"/>
        </w:rPr>
      </w:pPr>
      <w:r w:rsidRPr="008C6B2D">
        <w:rPr>
          <w:b/>
          <w:sz w:val="24"/>
          <w:szCs w:val="24"/>
        </w:rPr>
        <w:t>Characters</w:t>
      </w:r>
    </w:p>
    <w:p w14:paraId="204785FB" w14:textId="77777777" w:rsidR="00686D09" w:rsidRPr="005C2F0F" w:rsidRDefault="005C2F0F" w:rsidP="005C2F0F">
      <w:pPr>
        <w:ind w:firstLine="720"/>
        <w:rPr>
          <w:i/>
          <w:sz w:val="24"/>
          <w:szCs w:val="24"/>
        </w:rPr>
      </w:pPr>
      <w:r w:rsidRPr="005C2F0F">
        <w:rPr>
          <w:i/>
          <w:sz w:val="24"/>
          <w:szCs w:val="24"/>
        </w:rPr>
        <w:t>(</w:t>
      </w:r>
      <w:r>
        <w:rPr>
          <w:i/>
          <w:sz w:val="24"/>
          <w:szCs w:val="24"/>
        </w:rPr>
        <w:t>Describe Your game avatar if applicable)</w:t>
      </w:r>
    </w:p>
    <w:p w14:paraId="72EBB703" w14:textId="77777777" w:rsidR="00686D09" w:rsidRPr="008C6B2D" w:rsidRDefault="00686D09" w:rsidP="00686D09">
      <w:pPr>
        <w:rPr>
          <w:b/>
          <w:sz w:val="24"/>
          <w:szCs w:val="24"/>
        </w:rPr>
      </w:pPr>
    </w:p>
    <w:p w14:paraId="57D8DD35" w14:textId="77777777" w:rsidR="009F6693" w:rsidRDefault="009F6693" w:rsidP="00686D09">
      <w:pPr>
        <w:pStyle w:val="ListParagraph"/>
        <w:numPr>
          <w:ilvl w:val="0"/>
          <w:numId w:val="1"/>
        </w:numPr>
        <w:rPr>
          <w:b/>
          <w:sz w:val="24"/>
          <w:szCs w:val="24"/>
        </w:rPr>
      </w:pPr>
      <w:r w:rsidRPr="008C6B2D">
        <w:rPr>
          <w:b/>
          <w:sz w:val="24"/>
          <w:szCs w:val="24"/>
        </w:rPr>
        <w:t>Non-player Characters</w:t>
      </w:r>
    </w:p>
    <w:p w14:paraId="35AB227B" w14:textId="77777777" w:rsidR="005C2F0F" w:rsidRPr="005C2F0F" w:rsidRDefault="005C2F0F" w:rsidP="005C2F0F">
      <w:pPr>
        <w:pStyle w:val="ListParagraph"/>
        <w:rPr>
          <w:sz w:val="24"/>
          <w:szCs w:val="24"/>
        </w:rPr>
      </w:pPr>
      <w:r w:rsidRPr="005C2F0F">
        <w:rPr>
          <w:sz w:val="24"/>
          <w:szCs w:val="24"/>
        </w:rPr>
        <w:t>(</w:t>
      </w:r>
      <w:r>
        <w:rPr>
          <w:sz w:val="24"/>
          <w:szCs w:val="24"/>
        </w:rPr>
        <w:t xml:space="preserve">Describe </w:t>
      </w:r>
      <w:r w:rsidRPr="005C2F0F">
        <w:rPr>
          <w:sz w:val="24"/>
          <w:szCs w:val="24"/>
        </w:rPr>
        <w:t>Any Computer controlled Allies</w:t>
      </w:r>
      <w:r>
        <w:rPr>
          <w:sz w:val="24"/>
          <w:szCs w:val="24"/>
        </w:rPr>
        <w:t xml:space="preserve"> and how they work</w:t>
      </w:r>
      <w:r w:rsidRPr="005C2F0F">
        <w:rPr>
          <w:sz w:val="24"/>
          <w:szCs w:val="24"/>
        </w:rPr>
        <w:t>)</w:t>
      </w:r>
    </w:p>
    <w:p w14:paraId="01569590" w14:textId="77777777" w:rsidR="00686D09" w:rsidRPr="008C6B2D" w:rsidRDefault="00686D09" w:rsidP="00686D09">
      <w:pPr>
        <w:rPr>
          <w:b/>
          <w:sz w:val="24"/>
          <w:szCs w:val="24"/>
        </w:rPr>
      </w:pPr>
    </w:p>
    <w:p w14:paraId="71B476B9" w14:textId="77777777" w:rsidR="009F6693" w:rsidRDefault="009F6693" w:rsidP="00686D09">
      <w:pPr>
        <w:pStyle w:val="ListParagraph"/>
        <w:numPr>
          <w:ilvl w:val="0"/>
          <w:numId w:val="1"/>
        </w:numPr>
        <w:rPr>
          <w:b/>
          <w:sz w:val="24"/>
          <w:szCs w:val="24"/>
        </w:rPr>
      </w:pPr>
      <w:r w:rsidRPr="008C6B2D">
        <w:rPr>
          <w:b/>
          <w:sz w:val="24"/>
          <w:szCs w:val="24"/>
        </w:rPr>
        <w:t>Enemies</w:t>
      </w:r>
    </w:p>
    <w:p w14:paraId="333B8701" w14:textId="77777777" w:rsidR="005C2F0F" w:rsidRPr="005C2F0F" w:rsidRDefault="005C2F0F" w:rsidP="005C2F0F">
      <w:pPr>
        <w:pStyle w:val="ListParagraph"/>
        <w:rPr>
          <w:i/>
          <w:sz w:val="24"/>
          <w:szCs w:val="24"/>
        </w:rPr>
      </w:pPr>
      <w:r w:rsidRPr="005C2F0F">
        <w:rPr>
          <w:i/>
          <w:sz w:val="24"/>
          <w:szCs w:val="24"/>
        </w:rPr>
        <w:t>(Describe computer-generated enemies and boss monsters)</w:t>
      </w:r>
    </w:p>
    <w:p w14:paraId="0DB6F0AE" w14:textId="77777777" w:rsidR="00686D09" w:rsidRPr="008C6B2D" w:rsidRDefault="00686D09" w:rsidP="00686D09">
      <w:pPr>
        <w:rPr>
          <w:b/>
          <w:sz w:val="24"/>
          <w:szCs w:val="24"/>
        </w:rPr>
      </w:pPr>
    </w:p>
    <w:p w14:paraId="3E3C0958" w14:textId="77777777" w:rsidR="009F6693" w:rsidRDefault="009F6693" w:rsidP="00686D09">
      <w:pPr>
        <w:pStyle w:val="ListParagraph"/>
        <w:numPr>
          <w:ilvl w:val="0"/>
          <w:numId w:val="1"/>
        </w:numPr>
        <w:rPr>
          <w:b/>
          <w:sz w:val="24"/>
          <w:szCs w:val="24"/>
        </w:rPr>
      </w:pPr>
      <w:r w:rsidRPr="008C6B2D">
        <w:rPr>
          <w:b/>
          <w:sz w:val="24"/>
          <w:szCs w:val="24"/>
        </w:rPr>
        <w:t>Weapons</w:t>
      </w:r>
    </w:p>
    <w:p w14:paraId="203F4F69" w14:textId="77777777" w:rsidR="005C2F0F" w:rsidRPr="005C2F0F" w:rsidRDefault="005C2F0F" w:rsidP="005C2F0F">
      <w:pPr>
        <w:pStyle w:val="ListParagraph"/>
        <w:rPr>
          <w:i/>
          <w:sz w:val="24"/>
          <w:szCs w:val="24"/>
        </w:rPr>
      </w:pPr>
      <w:r w:rsidRPr="005C2F0F">
        <w:rPr>
          <w:i/>
          <w:sz w:val="24"/>
          <w:szCs w:val="24"/>
        </w:rPr>
        <w:t>(Describe any weapons available to the user)</w:t>
      </w:r>
    </w:p>
    <w:p w14:paraId="37D62BD6" w14:textId="77777777" w:rsidR="00686D09" w:rsidRPr="008C6B2D" w:rsidRDefault="00686D09" w:rsidP="00686D09">
      <w:pPr>
        <w:rPr>
          <w:b/>
          <w:sz w:val="24"/>
          <w:szCs w:val="24"/>
        </w:rPr>
      </w:pPr>
    </w:p>
    <w:p w14:paraId="2E5C8F87" w14:textId="77777777" w:rsidR="009F6693" w:rsidRDefault="009F6693" w:rsidP="00686D09">
      <w:pPr>
        <w:pStyle w:val="ListParagraph"/>
        <w:numPr>
          <w:ilvl w:val="0"/>
          <w:numId w:val="1"/>
        </w:numPr>
        <w:rPr>
          <w:b/>
          <w:sz w:val="24"/>
          <w:szCs w:val="24"/>
        </w:rPr>
      </w:pPr>
      <w:r w:rsidRPr="008C6B2D">
        <w:rPr>
          <w:b/>
          <w:sz w:val="24"/>
          <w:szCs w:val="24"/>
        </w:rPr>
        <w:t>Items</w:t>
      </w:r>
    </w:p>
    <w:p w14:paraId="2FFAFF44" w14:textId="77777777" w:rsidR="00686D09" w:rsidRPr="005C2F0F" w:rsidRDefault="005C2F0F" w:rsidP="005C2F0F">
      <w:pPr>
        <w:pStyle w:val="ListParagraph"/>
        <w:rPr>
          <w:i/>
          <w:sz w:val="24"/>
          <w:szCs w:val="24"/>
        </w:rPr>
      </w:pPr>
      <w:r w:rsidRPr="005C2F0F">
        <w:rPr>
          <w:i/>
          <w:sz w:val="24"/>
          <w:szCs w:val="24"/>
        </w:rPr>
        <w:lastRenderedPageBreak/>
        <w:t>(Describe any in-game items that can help or hinder the user)</w:t>
      </w:r>
    </w:p>
    <w:p w14:paraId="4B1FA9A5" w14:textId="77777777" w:rsidR="00686D09" w:rsidRPr="008C6B2D" w:rsidRDefault="00686D09" w:rsidP="00686D09">
      <w:pPr>
        <w:rPr>
          <w:b/>
          <w:sz w:val="24"/>
          <w:szCs w:val="24"/>
        </w:rPr>
      </w:pPr>
    </w:p>
    <w:p w14:paraId="18BC05E5" w14:textId="77777777" w:rsidR="005C2F0F" w:rsidRPr="005C2F0F" w:rsidRDefault="009F6693" w:rsidP="005C2F0F">
      <w:pPr>
        <w:pStyle w:val="ListParagraph"/>
        <w:numPr>
          <w:ilvl w:val="0"/>
          <w:numId w:val="1"/>
        </w:numPr>
        <w:rPr>
          <w:b/>
          <w:sz w:val="24"/>
          <w:szCs w:val="24"/>
        </w:rPr>
      </w:pPr>
      <w:r w:rsidRPr="008C6B2D">
        <w:rPr>
          <w:b/>
          <w:sz w:val="24"/>
          <w:szCs w:val="24"/>
        </w:rPr>
        <w:t>Abilities</w:t>
      </w:r>
    </w:p>
    <w:p w14:paraId="003AEBB3" w14:textId="77777777" w:rsidR="00686D09" w:rsidRPr="008C6B2D" w:rsidRDefault="00686D09" w:rsidP="00686D09">
      <w:pPr>
        <w:rPr>
          <w:b/>
          <w:sz w:val="24"/>
          <w:szCs w:val="24"/>
        </w:rPr>
      </w:pPr>
    </w:p>
    <w:p w14:paraId="6F70ECC5" w14:textId="77777777" w:rsidR="009F6693" w:rsidRPr="008C6B2D" w:rsidRDefault="009F6693" w:rsidP="00686D09">
      <w:pPr>
        <w:pStyle w:val="ListParagraph"/>
        <w:numPr>
          <w:ilvl w:val="0"/>
          <w:numId w:val="1"/>
        </w:numPr>
        <w:rPr>
          <w:b/>
          <w:sz w:val="24"/>
          <w:szCs w:val="24"/>
        </w:rPr>
      </w:pPr>
      <w:r w:rsidRPr="008C6B2D">
        <w:rPr>
          <w:b/>
          <w:sz w:val="24"/>
          <w:szCs w:val="24"/>
        </w:rPr>
        <w:t>Vehicles</w:t>
      </w:r>
    </w:p>
    <w:p w14:paraId="5A382AFE" w14:textId="77777777" w:rsidR="00686D09" w:rsidRPr="008C6B2D" w:rsidRDefault="00686D09" w:rsidP="00686D09">
      <w:pPr>
        <w:pStyle w:val="ListParagraph"/>
        <w:rPr>
          <w:b/>
          <w:sz w:val="24"/>
          <w:szCs w:val="24"/>
        </w:rPr>
      </w:pPr>
    </w:p>
    <w:p w14:paraId="37D62A04" w14:textId="77777777" w:rsidR="00686D09" w:rsidRPr="008C6B2D" w:rsidRDefault="00686D09" w:rsidP="00686D09">
      <w:pPr>
        <w:rPr>
          <w:b/>
          <w:sz w:val="24"/>
          <w:szCs w:val="24"/>
        </w:rPr>
      </w:pPr>
    </w:p>
    <w:p w14:paraId="2E16A9D4" w14:textId="77777777" w:rsidR="009F6693" w:rsidRPr="008C6B2D" w:rsidRDefault="009F6693" w:rsidP="00686D09">
      <w:pPr>
        <w:pStyle w:val="ListParagraph"/>
        <w:numPr>
          <w:ilvl w:val="0"/>
          <w:numId w:val="1"/>
        </w:numPr>
        <w:rPr>
          <w:b/>
          <w:sz w:val="24"/>
          <w:szCs w:val="24"/>
        </w:rPr>
      </w:pPr>
      <w:r w:rsidRPr="008C6B2D">
        <w:rPr>
          <w:b/>
          <w:sz w:val="24"/>
          <w:szCs w:val="24"/>
        </w:rPr>
        <w:t>Script</w:t>
      </w:r>
    </w:p>
    <w:p w14:paraId="367E03B5" w14:textId="77777777" w:rsidR="00686D09" w:rsidRPr="008C6B2D" w:rsidRDefault="00686D09" w:rsidP="00686D09">
      <w:pPr>
        <w:rPr>
          <w:b/>
          <w:sz w:val="24"/>
          <w:szCs w:val="24"/>
        </w:rPr>
      </w:pPr>
    </w:p>
    <w:p w14:paraId="1B60FA7E" w14:textId="77777777" w:rsidR="00686D09" w:rsidRPr="005C2F0F" w:rsidRDefault="009F6693" w:rsidP="00686D09">
      <w:pPr>
        <w:pStyle w:val="ListParagraph"/>
        <w:numPr>
          <w:ilvl w:val="0"/>
          <w:numId w:val="1"/>
        </w:numPr>
        <w:rPr>
          <w:b/>
          <w:sz w:val="24"/>
          <w:szCs w:val="24"/>
        </w:rPr>
      </w:pPr>
      <w:r w:rsidRPr="005C2F0F">
        <w:rPr>
          <w:b/>
          <w:sz w:val="24"/>
          <w:szCs w:val="24"/>
        </w:rPr>
        <w:t>Scoring</w:t>
      </w:r>
    </w:p>
    <w:p w14:paraId="72766F0A" w14:textId="77777777" w:rsidR="00686D09" w:rsidRPr="008C6B2D" w:rsidRDefault="00686D09" w:rsidP="00686D09">
      <w:pPr>
        <w:rPr>
          <w:b/>
          <w:sz w:val="24"/>
          <w:szCs w:val="24"/>
        </w:rPr>
      </w:pPr>
    </w:p>
    <w:p w14:paraId="448EC679" w14:textId="77777777" w:rsidR="005C2F0F" w:rsidRPr="005C2F0F" w:rsidRDefault="009F6693" w:rsidP="005C2F0F">
      <w:pPr>
        <w:pStyle w:val="ListParagraph"/>
        <w:numPr>
          <w:ilvl w:val="0"/>
          <w:numId w:val="1"/>
        </w:numPr>
        <w:rPr>
          <w:b/>
          <w:sz w:val="24"/>
          <w:szCs w:val="24"/>
        </w:rPr>
      </w:pPr>
      <w:r w:rsidRPr="008C6B2D">
        <w:rPr>
          <w:b/>
          <w:sz w:val="24"/>
          <w:szCs w:val="24"/>
        </w:rPr>
        <w:t>Puzzles/Mini-games</w:t>
      </w:r>
    </w:p>
    <w:p w14:paraId="3460E2E7" w14:textId="77777777" w:rsidR="00686D09" w:rsidRPr="008C6B2D" w:rsidRDefault="00686D09" w:rsidP="00686D09">
      <w:pPr>
        <w:rPr>
          <w:b/>
          <w:sz w:val="24"/>
          <w:szCs w:val="24"/>
        </w:rPr>
      </w:pPr>
    </w:p>
    <w:p w14:paraId="03ED94AF" w14:textId="77777777" w:rsidR="00686D09" w:rsidRPr="005C2F0F" w:rsidRDefault="009F6693" w:rsidP="005C2F0F">
      <w:pPr>
        <w:pStyle w:val="ListParagraph"/>
        <w:numPr>
          <w:ilvl w:val="0"/>
          <w:numId w:val="1"/>
        </w:numPr>
        <w:rPr>
          <w:b/>
          <w:sz w:val="24"/>
          <w:szCs w:val="24"/>
        </w:rPr>
      </w:pPr>
      <w:r w:rsidRPr="008C6B2D">
        <w:rPr>
          <w:b/>
          <w:sz w:val="24"/>
          <w:szCs w:val="24"/>
        </w:rPr>
        <w:t>Bonuses</w:t>
      </w:r>
    </w:p>
    <w:p w14:paraId="4C6DAC1B" w14:textId="77777777" w:rsidR="00686D09" w:rsidRPr="008C6B2D" w:rsidRDefault="00686D09" w:rsidP="00686D09">
      <w:pPr>
        <w:rPr>
          <w:b/>
          <w:sz w:val="24"/>
          <w:szCs w:val="24"/>
        </w:rPr>
      </w:pPr>
    </w:p>
    <w:p w14:paraId="267059EF" w14:textId="77777777" w:rsidR="009F6693" w:rsidRPr="008C6B2D" w:rsidRDefault="009F6693" w:rsidP="00686D09">
      <w:pPr>
        <w:pStyle w:val="ListParagraph"/>
        <w:numPr>
          <w:ilvl w:val="0"/>
          <w:numId w:val="1"/>
        </w:numPr>
        <w:rPr>
          <w:b/>
          <w:sz w:val="24"/>
          <w:szCs w:val="24"/>
        </w:rPr>
      </w:pPr>
      <w:r w:rsidRPr="008C6B2D">
        <w:rPr>
          <w:b/>
          <w:sz w:val="24"/>
          <w:szCs w:val="24"/>
        </w:rPr>
        <w:t>Cheat Codes</w:t>
      </w:r>
    </w:p>
    <w:p w14:paraId="3F36DC4C" w14:textId="77777777" w:rsidR="00686D09" w:rsidRPr="008C6B2D" w:rsidRDefault="00686D09" w:rsidP="00686D09">
      <w:pPr>
        <w:rPr>
          <w:b/>
          <w:sz w:val="24"/>
          <w:szCs w:val="24"/>
        </w:rPr>
      </w:pPr>
    </w:p>
    <w:p w14:paraId="36AE2B79" w14:textId="77777777" w:rsidR="005C2F0F" w:rsidRDefault="009F6693" w:rsidP="005C2F0F">
      <w:pPr>
        <w:pStyle w:val="ListParagraph"/>
        <w:numPr>
          <w:ilvl w:val="0"/>
          <w:numId w:val="1"/>
        </w:numPr>
        <w:spacing w:after="0" w:line="240" w:lineRule="auto"/>
        <w:rPr>
          <w:b/>
          <w:sz w:val="24"/>
          <w:szCs w:val="24"/>
        </w:rPr>
      </w:pPr>
      <w:r w:rsidRPr="008C6B2D">
        <w:rPr>
          <w:b/>
          <w:sz w:val="24"/>
          <w:szCs w:val="24"/>
        </w:rPr>
        <w:t xml:space="preserve">Sound </w:t>
      </w:r>
      <w:r w:rsidR="003E1D34">
        <w:rPr>
          <w:b/>
          <w:sz w:val="24"/>
          <w:szCs w:val="24"/>
        </w:rPr>
        <w:t>Index</w:t>
      </w:r>
    </w:p>
    <w:p w14:paraId="52C68EF5" w14:textId="77777777" w:rsidR="005C2F0F" w:rsidRPr="005C2F0F" w:rsidRDefault="005C2F0F" w:rsidP="005C2F0F">
      <w:pPr>
        <w:pStyle w:val="ListParagraph"/>
        <w:spacing w:after="0"/>
        <w:rPr>
          <w:b/>
          <w:sz w:val="24"/>
          <w:szCs w:val="24"/>
        </w:rPr>
      </w:pPr>
      <w:r w:rsidRPr="005C2F0F">
        <w:rPr>
          <w:i/>
          <w:sz w:val="24"/>
          <w:szCs w:val="24"/>
        </w:rPr>
        <w:t>(Include an index of all your sound clips)</w:t>
      </w:r>
    </w:p>
    <w:p w14:paraId="26672A37" w14:textId="77777777" w:rsidR="00686D09" w:rsidRPr="008C6B2D" w:rsidRDefault="00686D09" w:rsidP="00686D09">
      <w:pPr>
        <w:rPr>
          <w:b/>
          <w:sz w:val="24"/>
          <w:szCs w:val="24"/>
        </w:rPr>
      </w:pPr>
    </w:p>
    <w:p w14:paraId="5ECB5852" w14:textId="77777777" w:rsidR="009F6693" w:rsidRDefault="009F6693" w:rsidP="00686D09">
      <w:pPr>
        <w:pStyle w:val="ListParagraph"/>
        <w:numPr>
          <w:ilvl w:val="0"/>
          <w:numId w:val="1"/>
        </w:numPr>
        <w:rPr>
          <w:b/>
          <w:sz w:val="24"/>
          <w:szCs w:val="24"/>
        </w:rPr>
      </w:pPr>
      <w:r w:rsidRPr="008C6B2D">
        <w:rPr>
          <w:b/>
          <w:sz w:val="24"/>
          <w:szCs w:val="24"/>
        </w:rPr>
        <w:t xml:space="preserve">Story </w:t>
      </w:r>
      <w:r w:rsidR="003E1D34">
        <w:rPr>
          <w:b/>
          <w:sz w:val="24"/>
          <w:szCs w:val="24"/>
        </w:rPr>
        <w:t>Index</w:t>
      </w:r>
    </w:p>
    <w:p w14:paraId="3A08218C" w14:textId="77777777" w:rsidR="005C2F0F" w:rsidRPr="005C2F0F" w:rsidRDefault="005C2F0F" w:rsidP="005C2F0F">
      <w:pPr>
        <w:pStyle w:val="ListParagraph"/>
        <w:rPr>
          <w:i/>
          <w:sz w:val="24"/>
          <w:szCs w:val="24"/>
        </w:rPr>
      </w:pPr>
      <w:r w:rsidRPr="005C2F0F">
        <w:rPr>
          <w:i/>
          <w:sz w:val="24"/>
          <w:szCs w:val="24"/>
        </w:rPr>
        <w:t>(Outline your game story here)</w:t>
      </w:r>
    </w:p>
    <w:p w14:paraId="64FBD6F1" w14:textId="77777777" w:rsidR="00686D09" w:rsidRPr="008C6B2D" w:rsidRDefault="00686D09" w:rsidP="00686D09">
      <w:pPr>
        <w:rPr>
          <w:b/>
          <w:sz w:val="24"/>
          <w:szCs w:val="24"/>
        </w:rPr>
      </w:pPr>
    </w:p>
    <w:p w14:paraId="2C71C8A6" w14:textId="77777777" w:rsidR="009F6693" w:rsidRDefault="009F6693" w:rsidP="00686D09">
      <w:pPr>
        <w:pStyle w:val="ListParagraph"/>
        <w:numPr>
          <w:ilvl w:val="0"/>
          <w:numId w:val="1"/>
        </w:numPr>
        <w:rPr>
          <w:b/>
          <w:sz w:val="24"/>
          <w:szCs w:val="24"/>
        </w:rPr>
      </w:pPr>
      <w:r w:rsidRPr="008C6B2D">
        <w:rPr>
          <w:b/>
          <w:sz w:val="24"/>
          <w:szCs w:val="24"/>
        </w:rPr>
        <w:t xml:space="preserve">Art </w:t>
      </w:r>
      <w:r w:rsidR="005C2F0F">
        <w:rPr>
          <w:b/>
          <w:sz w:val="24"/>
          <w:szCs w:val="24"/>
        </w:rPr>
        <w:t xml:space="preserve">/ Multimedia </w:t>
      </w:r>
      <w:r w:rsidR="003E1D34">
        <w:rPr>
          <w:b/>
          <w:sz w:val="24"/>
          <w:szCs w:val="24"/>
        </w:rPr>
        <w:t>Index</w:t>
      </w:r>
    </w:p>
    <w:p w14:paraId="242B4DC4" w14:textId="77777777" w:rsidR="005C2F0F" w:rsidRPr="005C2F0F" w:rsidRDefault="005C2F0F" w:rsidP="005C2F0F">
      <w:pPr>
        <w:pStyle w:val="ListParagraph"/>
        <w:rPr>
          <w:i/>
          <w:sz w:val="24"/>
          <w:szCs w:val="24"/>
        </w:rPr>
      </w:pPr>
      <w:r w:rsidRPr="005C2F0F">
        <w:rPr>
          <w:i/>
          <w:sz w:val="24"/>
          <w:szCs w:val="24"/>
        </w:rPr>
        <w:t>(Include an index of all your graphic and video assets here)</w:t>
      </w:r>
    </w:p>
    <w:p w14:paraId="2C531A4B" w14:textId="77777777" w:rsidR="00686D09" w:rsidRPr="008C6B2D" w:rsidRDefault="00686D09" w:rsidP="00686D09">
      <w:pPr>
        <w:pStyle w:val="ListParagraph"/>
        <w:rPr>
          <w:b/>
          <w:sz w:val="24"/>
          <w:szCs w:val="24"/>
        </w:rPr>
      </w:pPr>
    </w:p>
    <w:p w14:paraId="0B246AAB" w14:textId="77777777" w:rsidR="00686D09" w:rsidRPr="008C6B2D" w:rsidRDefault="00686D09" w:rsidP="00686D09">
      <w:pPr>
        <w:rPr>
          <w:b/>
          <w:sz w:val="24"/>
          <w:szCs w:val="24"/>
        </w:rPr>
      </w:pPr>
    </w:p>
    <w:p w14:paraId="0F1CD72C" w14:textId="77777777" w:rsidR="009F6693" w:rsidRDefault="009F6693" w:rsidP="00686D09">
      <w:pPr>
        <w:pStyle w:val="ListParagraph"/>
        <w:numPr>
          <w:ilvl w:val="0"/>
          <w:numId w:val="1"/>
        </w:numPr>
        <w:rPr>
          <w:b/>
          <w:sz w:val="24"/>
          <w:szCs w:val="24"/>
        </w:rPr>
      </w:pPr>
      <w:r w:rsidRPr="008C6B2D">
        <w:rPr>
          <w:b/>
          <w:sz w:val="24"/>
          <w:szCs w:val="24"/>
        </w:rPr>
        <w:t>Design Notes</w:t>
      </w:r>
    </w:p>
    <w:p w14:paraId="60777D89" w14:textId="77777777" w:rsidR="005C2F0F" w:rsidRPr="005C2F0F" w:rsidRDefault="005C2F0F" w:rsidP="005C2F0F">
      <w:pPr>
        <w:pStyle w:val="ListParagraph"/>
        <w:rPr>
          <w:i/>
          <w:sz w:val="24"/>
          <w:szCs w:val="24"/>
        </w:rPr>
      </w:pPr>
      <w:r w:rsidRPr="005C2F0F">
        <w:rPr>
          <w:i/>
          <w:sz w:val="24"/>
          <w:szCs w:val="24"/>
        </w:rPr>
        <w:t>(Include additional design notes here)</w:t>
      </w:r>
    </w:p>
    <w:p w14:paraId="6317E6B4" w14:textId="77777777" w:rsidR="00686D09" w:rsidRPr="008C6B2D" w:rsidRDefault="00686D09" w:rsidP="00686D09">
      <w:pPr>
        <w:rPr>
          <w:b/>
          <w:sz w:val="24"/>
          <w:szCs w:val="24"/>
        </w:rPr>
      </w:pPr>
    </w:p>
    <w:p w14:paraId="26FA83D9" w14:textId="77777777" w:rsidR="009F6693" w:rsidRDefault="009F6693" w:rsidP="00686D09">
      <w:pPr>
        <w:pStyle w:val="ListParagraph"/>
        <w:numPr>
          <w:ilvl w:val="0"/>
          <w:numId w:val="1"/>
        </w:numPr>
        <w:rPr>
          <w:b/>
          <w:sz w:val="24"/>
          <w:szCs w:val="24"/>
        </w:rPr>
      </w:pPr>
      <w:r w:rsidRPr="008C6B2D">
        <w:rPr>
          <w:b/>
          <w:sz w:val="24"/>
          <w:szCs w:val="24"/>
        </w:rPr>
        <w:t>Future Features</w:t>
      </w:r>
    </w:p>
    <w:p w14:paraId="73A0EA5B" w14:textId="768987EC" w:rsidR="005C2F0F" w:rsidRDefault="005C2F0F" w:rsidP="005C2F0F">
      <w:pPr>
        <w:pStyle w:val="ListParagraph"/>
        <w:rPr>
          <w:i/>
          <w:sz w:val="24"/>
          <w:szCs w:val="24"/>
        </w:rPr>
      </w:pPr>
      <w:r w:rsidRPr="005C2F0F">
        <w:rPr>
          <w:i/>
          <w:sz w:val="24"/>
          <w:szCs w:val="24"/>
        </w:rPr>
        <w:t>(Include any future features that are planned to be implemented)</w:t>
      </w:r>
    </w:p>
    <w:p w14:paraId="15306378" w14:textId="0D436FD3" w:rsidR="00B70EC0" w:rsidRDefault="00B70EC0" w:rsidP="00B70EC0">
      <w:pPr>
        <w:pStyle w:val="ListParagraph"/>
        <w:numPr>
          <w:ilvl w:val="0"/>
          <w:numId w:val="2"/>
        </w:numPr>
        <w:rPr>
          <w:iCs/>
          <w:sz w:val="24"/>
          <w:szCs w:val="24"/>
        </w:rPr>
      </w:pPr>
      <w:r>
        <w:rPr>
          <w:iCs/>
          <w:sz w:val="24"/>
          <w:szCs w:val="24"/>
        </w:rPr>
        <w:t>Menu screen</w:t>
      </w:r>
    </w:p>
    <w:p w14:paraId="6F259E28" w14:textId="1D9C1287" w:rsidR="00B70EC0" w:rsidRDefault="00B70EC0" w:rsidP="00B70EC0">
      <w:pPr>
        <w:pStyle w:val="ListParagraph"/>
        <w:numPr>
          <w:ilvl w:val="0"/>
          <w:numId w:val="2"/>
        </w:numPr>
        <w:rPr>
          <w:iCs/>
          <w:sz w:val="24"/>
          <w:szCs w:val="24"/>
        </w:rPr>
      </w:pPr>
      <w:r>
        <w:rPr>
          <w:iCs/>
          <w:sz w:val="24"/>
          <w:szCs w:val="24"/>
        </w:rPr>
        <w:t>Basic AI</w:t>
      </w:r>
    </w:p>
    <w:p w14:paraId="077F76A6" w14:textId="0B515B3F" w:rsidR="00B70EC0" w:rsidRDefault="00B70EC0" w:rsidP="00B70EC0">
      <w:pPr>
        <w:pStyle w:val="ListParagraph"/>
        <w:numPr>
          <w:ilvl w:val="0"/>
          <w:numId w:val="2"/>
        </w:numPr>
        <w:rPr>
          <w:iCs/>
          <w:sz w:val="24"/>
          <w:szCs w:val="24"/>
        </w:rPr>
      </w:pPr>
      <w:r>
        <w:rPr>
          <w:iCs/>
          <w:sz w:val="24"/>
          <w:szCs w:val="24"/>
        </w:rPr>
        <w:t>More enemies and levels</w:t>
      </w:r>
    </w:p>
    <w:p w14:paraId="4B263C21" w14:textId="5FA8A8FC" w:rsidR="00B70EC0" w:rsidRDefault="00B70EC0" w:rsidP="00B70EC0">
      <w:pPr>
        <w:pStyle w:val="ListParagraph"/>
        <w:numPr>
          <w:ilvl w:val="0"/>
          <w:numId w:val="2"/>
        </w:numPr>
        <w:rPr>
          <w:iCs/>
          <w:sz w:val="24"/>
          <w:szCs w:val="24"/>
        </w:rPr>
      </w:pPr>
      <w:r>
        <w:rPr>
          <w:iCs/>
          <w:sz w:val="24"/>
          <w:szCs w:val="24"/>
        </w:rPr>
        <w:t>More mechanics like keys opening doors etc.</w:t>
      </w:r>
    </w:p>
    <w:p w14:paraId="6467C47B" w14:textId="5BE0AB63" w:rsidR="00B70EC0" w:rsidRDefault="00B70EC0" w:rsidP="00B70EC0">
      <w:pPr>
        <w:pStyle w:val="ListParagraph"/>
        <w:numPr>
          <w:ilvl w:val="0"/>
          <w:numId w:val="2"/>
        </w:numPr>
        <w:rPr>
          <w:iCs/>
          <w:sz w:val="24"/>
          <w:szCs w:val="24"/>
        </w:rPr>
      </w:pPr>
      <w:r>
        <w:rPr>
          <w:iCs/>
          <w:sz w:val="24"/>
          <w:szCs w:val="24"/>
        </w:rPr>
        <w:t xml:space="preserve">Reload of the main scene once character dies. </w:t>
      </w:r>
    </w:p>
    <w:p w14:paraId="551BE7AE" w14:textId="54AE11B0" w:rsidR="00B70EC0" w:rsidRDefault="00B70EC0" w:rsidP="00B70EC0">
      <w:pPr>
        <w:pStyle w:val="ListParagraph"/>
        <w:numPr>
          <w:ilvl w:val="0"/>
          <w:numId w:val="2"/>
        </w:numPr>
        <w:rPr>
          <w:iCs/>
          <w:sz w:val="24"/>
          <w:szCs w:val="24"/>
        </w:rPr>
      </w:pPr>
      <w:r>
        <w:rPr>
          <w:iCs/>
          <w:sz w:val="24"/>
          <w:szCs w:val="24"/>
        </w:rPr>
        <w:t xml:space="preserve">Audio effects. </w:t>
      </w:r>
    </w:p>
    <w:p w14:paraId="34E9661B" w14:textId="7BFB066C" w:rsidR="00B70EC0" w:rsidRPr="00B70EC0" w:rsidRDefault="00B70EC0" w:rsidP="00B70EC0">
      <w:pPr>
        <w:pStyle w:val="ListParagraph"/>
        <w:numPr>
          <w:ilvl w:val="0"/>
          <w:numId w:val="2"/>
        </w:numPr>
        <w:rPr>
          <w:iCs/>
          <w:sz w:val="24"/>
          <w:szCs w:val="24"/>
        </w:rPr>
      </w:pPr>
      <w:r>
        <w:rPr>
          <w:iCs/>
          <w:sz w:val="24"/>
          <w:szCs w:val="24"/>
        </w:rPr>
        <w:t>Music</w:t>
      </w:r>
    </w:p>
    <w:sectPr w:rsidR="00B70EC0" w:rsidRPr="00B70EC0" w:rsidSect="008E601F">
      <w:headerReference w:type="even" r:id="rId13"/>
      <w:headerReference w:type="default" r:id="rId14"/>
      <w:footerReference w:type="even" r:id="rId15"/>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1B12D" w14:textId="77777777" w:rsidR="008818ED" w:rsidRDefault="008818ED" w:rsidP="00C152DC">
      <w:pPr>
        <w:spacing w:after="0" w:line="240" w:lineRule="auto"/>
      </w:pPr>
      <w:r>
        <w:separator/>
      </w:r>
    </w:p>
  </w:endnote>
  <w:endnote w:type="continuationSeparator" w:id="0">
    <w:p w14:paraId="587B0052" w14:textId="77777777" w:rsidR="008818ED" w:rsidRDefault="008818ED"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450D8" w14:textId="3D99BE69"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 xml:space="preserve">Version Number </w:t>
    </w:r>
    <w:r w:rsidR="005007BC">
      <w:rPr>
        <w:rFonts w:asciiTheme="majorHAnsi" w:hAnsiTheme="majorHAnsi"/>
        <w:b/>
      </w:rPr>
      <w:t>1.0.0</w:t>
    </w:r>
    <w:r w:rsidRPr="00AA765B">
      <w:rPr>
        <w:rFonts w:asciiTheme="majorHAnsi" w:hAnsiTheme="majorHAnsi"/>
        <w:b/>
      </w:rPr>
      <w:t>.</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D668E0" w:rsidRPr="00D668E0">
      <w:rPr>
        <w:rFonts w:asciiTheme="majorHAnsi" w:hAnsiTheme="majorHAnsi"/>
        <w:noProof/>
      </w:rPr>
      <w:t>4</w:t>
    </w:r>
    <w:r w:rsidR="00953C99">
      <w:rPr>
        <w:rFonts w:asciiTheme="majorHAnsi" w:hAnsiTheme="majorHAnsi"/>
        <w:noProof/>
      </w:rPr>
      <w:fldChar w:fldCharType="end"/>
    </w:r>
  </w:p>
  <w:p w14:paraId="4DAE4409" w14:textId="77777777" w:rsidR="00AA765B" w:rsidRDefault="00AA7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11221" w14:textId="77777777" w:rsidR="00AA765B" w:rsidRDefault="00000000">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D668E0" w:rsidRPr="00D668E0">
      <w:rPr>
        <w:rFonts w:asciiTheme="majorHAnsi" w:hAnsiTheme="majorHAnsi"/>
        <w:noProof/>
      </w:rPr>
      <w:t>5</w:t>
    </w:r>
    <w:r w:rsidR="00953C99">
      <w:rPr>
        <w:rFonts w:asciiTheme="majorHAnsi" w:hAnsiTheme="majorHAnsi"/>
        <w:noProof/>
      </w:rPr>
      <w:fldChar w:fldCharType="end"/>
    </w:r>
  </w:p>
  <w:p w14:paraId="14318197" w14:textId="77777777" w:rsidR="00AA765B" w:rsidRDefault="00AA7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DC214" w14:textId="77777777" w:rsidR="008818ED" w:rsidRDefault="008818ED" w:rsidP="00C152DC">
      <w:pPr>
        <w:spacing w:after="0" w:line="240" w:lineRule="auto"/>
      </w:pPr>
      <w:r>
        <w:separator/>
      </w:r>
    </w:p>
  </w:footnote>
  <w:footnote w:type="continuationSeparator" w:id="0">
    <w:p w14:paraId="0C6556A6" w14:textId="77777777" w:rsidR="008818ED" w:rsidRDefault="008818ED" w:rsidP="00C1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C152DC" w14:paraId="571AE79C" w14:textId="77777777">
      <w:tc>
        <w:tcPr>
          <w:tcW w:w="3500" w:type="pct"/>
          <w:tcBorders>
            <w:bottom w:val="single" w:sz="4" w:space="0" w:color="auto"/>
          </w:tcBorders>
          <w:vAlign w:val="bottom"/>
        </w:tcPr>
        <w:p w14:paraId="1AD3460B" w14:textId="11C336C1"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Content>
              <w:r w:rsidR="005007BC">
                <w:rPr>
                  <w:b/>
                  <w:bCs/>
                  <w:caps/>
                  <w:sz w:val="24"/>
                  <w:szCs w:val="24"/>
                </w:rPr>
                <w:t>EGGO WORLD</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22-05-16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14:paraId="3632D4CF" w14:textId="73B3199B" w:rsidR="00C152DC" w:rsidRDefault="00041C8A" w:rsidP="00021BBC">
              <w:pPr>
                <w:pStyle w:val="Header"/>
                <w:rPr>
                  <w:color w:val="FFFFFF" w:themeColor="background1"/>
                </w:rPr>
              </w:pPr>
              <w:r>
                <w:rPr>
                  <w:color w:val="FFFFFF" w:themeColor="background1"/>
                  <w:lang w:val="en-US"/>
                </w:rPr>
                <w:t>May 16, 20</w:t>
              </w:r>
              <w:r w:rsidR="005007BC">
                <w:rPr>
                  <w:color w:val="FFFFFF" w:themeColor="background1"/>
                  <w:lang w:val="en-US"/>
                </w:rPr>
                <w:t>22</w:t>
              </w:r>
            </w:p>
          </w:tc>
        </w:sdtContent>
      </w:sdt>
    </w:tr>
  </w:tbl>
  <w:p w14:paraId="3E34206B" w14:textId="77777777" w:rsidR="00C152DC" w:rsidRDefault="00C152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C152DC" w14:paraId="5B284E80" w14:textId="77777777">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22-05-16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14:paraId="6D809729" w14:textId="49796C5B" w:rsidR="00C152DC" w:rsidRPr="00C152DC" w:rsidRDefault="00041C8A">
              <w:pPr>
                <w:pStyle w:val="Header"/>
                <w:jc w:val="right"/>
                <w:rPr>
                  <w:color w:val="FFFFFF" w:themeColor="background1"/>
                  <w:sz w:val="20"/>
                  <w:szCs w:val="20"/>
                </w:rPr>
              </w:pPr>
              <w:r>
                <w:rPr>
                  <w:color w:val="FFFFFF" w:themeColor="background1"/>
                  <w:lang w:val="en-US"/>
                </w:rPr>
                <w:t>May 16, 20</w:t>
              </w:r>
              <w:r w:rsidR="005007BC">
                <w:rPr>
                  <w:color w:val="FFFFFF" w:themeColor="background1"/>
                  <w:lang w:val="en-US"/>
                </w:rPr>
                <w:t>22</w:t>
              </w:r>
            </w:p>
          </w:tc>
        </w:sdtContent>
      </w:sdt>
      <w:tc>
        <w:tcPr>
          <w:tcW w:w="4000" w:type="pct"/>
          <w:tcBorders>
            <w:bottom w:val="single" w:sz="4" w:space="0" w:color="auto"/>
          </w:tcBorders>
          <w:vAlign w:val="bottom"/>
        </w:tcPr>
        <w:p w14:paraId="79340171" w14:textId="01E89C91"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sidR="005007BC">
                <w:rPr>
                  <w:b/>
                  <w:bCs/>
                  <w:caps/>
                  <w:sz w:val="24"/>
                  <w:szCs w:val="24"/>
                </w:rPr>
                <w:t>EGGO WORLD</w:t>
              </w:r>
            </w:sdtContent>
          </w:sdt>
          <w:r>
            <w:rPr>
              <w:b/>
              <w:bCs/>
              <w:color w:val="76923C" w:themeColor="accent3" w:themeShade="BF"/>
              <w:sz w:val="24"/>
              <w:szCs w:val="24"/>
            </w:rPr>
            <w:t>]</w:t>
          </w:r>
        </w:p>
      </w:tc>
    </w:tr>
  </w:tbl>
  <w:p w14:paraId="3458677B" w14:textId="77777777" w:rsidR="00C152DC" w:rsidRDefault="00C152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0165E3"/>
    <w:multiLevelType w:val="hybridMultilevel"/>
    <w:tmpl w:val="F810473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650397891">
    <w:abstractNumId w:val="0"/>
  </w:num>
  <w:num w:numId="2" w16cid:durableId="1898861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BBC"/>
    <w:rsid w:val="00021BBC"/>
    <w:rsid w:val="00023AF4"/>
    <w:rsid w:val="00041C8A"/>
    <w:rsid w:val="00080D8D"/>
    <w:rsid w:val="002D58DE"/>
    <w:rsid w:val="003E1D34"/>
    <w:rsid w:val="003E1D56"/>
    <w:rsid w:val="00420F46"/>
    <w:rsid w:val="005007BC"/>
    <w:rsid w:val="0052734F"/>
    <w:rsid w:val="005C2F0F"/>
    <w:rsid w:val="00686D09"/>
    <w:rsid w:val="00691022"/>
    <w:rsid w:val="00744BAC"/>
    <w:rsid w:val="007D2A8E"/>
    <w:rsid w:val="008818ED"/>
    <w:rsid w:val="008C6B2D"/>
    <w:rsid w:val="008E601F"/>
    <w:rsid w:val="008F3C94"/>
    <w:rsid w:val="00953C99"/>
    <w:rsid w:val="00996533"/>
    <w:rsid w:val="009A4D42"/>
    <w:rsid w:val="009F6693"/>
    <w:rsid w:val="00AA765B"/>
    <w:rsid w:val="00AD223E"/>
    <w:rsid w:val="00B70EC0"/>
    <w:rsid w:val="00BF4089"/>
    <w:rsid w:val="00C152DC"/>
    <w:rsid w:val="00D668E0"/>
    <w:rsid w:val="00D82416"/>
    <w:rsid w:val="00EB6F93"/>
    <w:rsid w:val="00F35C9E"/>
    <w:rsid w:val="00F362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C859C"/>
  <w15:docId w15:val="{2CA1A53E-F740-4BEF-8C14-B9600EF5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p:properties xmlns:p="http://schemas.microsoft.com/office/2006/metadata/properties" xmlns:xsi="http://www.w3.org/2001/XMLSchema-instance" xmlns:pc="http://schemas.microsoft.com/office/infopath/2007/PartnerControls"/>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F1E8F-6D6D-4061-9234-1809D01FE3F5}">
  <ds:schemaRefs>
    <ds:schemaRef ds:uri="http://schemas.openxmlformats.org/officeDocument/2006/bibliography"/>
  </ds:schemaRefs>
</ds:datastoreItem>
</file>

<file path=customXml/itemProps3.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F8A6096-AC3C-41A5-9CB9-998E182305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TP030000466.dotx</Template>
  <TotalTime>0</TotalTime>
  <Pages>8</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bijligames</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EGGO WORLD</dc:title>
  <dc:subject>“Insect Alien Invasion”]</dc:subject>
  <dc:creator>[Pritpal Singh Grewal]</dc:creator>
  <cp:lastModifiedBy>P.S. Grey</cp:lastModifiedBy>
  <cp:revision>2</cp:revision>
  <dcterms:created xsi:type="dcterms:W3CDTF">2022-10-17T04:22:00Z</dcterms:created>
  <dcterms:modified xsi:type="dcterms:W3CDTF">2022-10-17T04:22:00Z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